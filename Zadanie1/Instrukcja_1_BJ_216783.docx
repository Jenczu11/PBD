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51"/>
        <w:gridCol w:w="3680"/>
      </w:tblGrid>
      <w:tr w:rsidR="00795553" w:rsidRPr="00853BCF" w14:paraId="054954DE" w14:textId="77777777" w:rsidTr="00436B71">
        <w:tc>
          <w:tcPr>
            <w:tcW w:w="5382" w:type="dxa"/>
            <w:gridSpan w:val="2"/>
            <w:tcBorders>
              <w:bottom w:val="single" w:sz="4" w:space="0" w:color="auto"/>
            </w:tcBorders>
          </w:tcPr>
          <w:p w14:paraId="17256493" w14:textId="77777777" w:rsidR="00795553" w:rsidRPr="00853BCF" w:rsidRDefault="00795553" w:rsidP="00436B71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0902788" w14:textId="4A7D9BD3"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 w:rsidR="00684E20">
              <w:rPr>
                <w:rFonts w:ascii="CMU Serif" w:hAnsi="CMU Serif"/>
              </w:rPr>
              <w:t>V</w:t>
            </w:r>
          </w:p>
        </w:tc>
      </w:tr>
      <w:tr w:rsidR="00795553" w:rsidRPr="00853BCF" w14:paraId="0541C3CB" w14:textId="77777777" w:rsidTr="00436B71">
        <w:tc>
          <w:tcPr>
            <w:tcW w:w="5382" w:type="dxa"/>
            <w:gridSpan w:val="2"/>
            <w:tcBorders>
              <w:top w:val="single" w:sz="4" w:space="0" w:color="auto"/>
            </w:tcBorders>
          </w:tcPr>
          <w:p w14:paraId="69496E8F" w14:textId="4171C159" w:rsidR="00795553" w:rsidRPr="00853BCF" w:rsidRDefault="00684E20" w:rsidP="00436B71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="00795553"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412360B4" w14:textId="38D08847" w:rsidR="00795553" w:rsidRPr="00853BCF" w:rsidRDefault="00795553" w:rsidP="00436B71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 w:rsidR="00684E20"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 w:rsidR="00684E20"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795553" w:rsidRPr="00853BCF" w14:paraId="1AFE1091" w14:textId="77777777" w:rsidTr="00436B71">
        <w:trPr>
          <w:trHeight w:val="305"/>
        </w:trPr>
        <w:tc>
          <w:tcPr>
            <w:tcW w:w="5382" w:type="dxa"/>
            <w:gridSpan w:val="2"/>
          </w:tcPr>
          <w:p w14:paraId="020286B9" w14:textId="667D4294" w:rsidR="00684E20" w:rsidRPr="00684E20" w:rsidRDefault="00795553" w:rsidP="00684E20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 w:rsidR="00684E20">
              <w:rPr>
                <w:rFonts w:ascii="CMU Serif" w:hAnsi="CMU Serif"/>
              </w:rPr>
              <w:t xml:space="preserve"> </w:t>
            </w:r>
            <w:r w:rsidR="00684E20" w:rsidRPr="00684E20">
              <w:rPr>
                <w:rFonts w:ascii="CMU Serif" w:hAnsi="CMU Serif"/>
              </w:rPr>
              <w:t>dr inż.</w:t>
            </w:r>
            <w:r w:rsidRPr="00684E20">
              <w:rPr>
                <w:rFonts w:ascii="CMU Serif" w:hAnsi="CMU Serif"/>
              </w:rPr>
              <w:t xml:space="preserve"> </w:t>
            </w:r>
            <w:r w:rsidR="00684E20" w:rsidRPr="00684E20">
              <w:rPr>
                <w:rFonts w:ascii="CMU Serif" w:hAnsi="CMU Serif"/>
              </w:rPr>
              <w:t xml:space="preserve">Krzysztof </w:t>
            </w:r>
            <w:proofErr w:type="spellStart"/>
            <w:r w:rsidR="00684E20" w:rsidRPr="00684E20">
              <w:rPr>
                <w:rFonts w:ascii="CMU Serif" w:hAnsi="CMU Serif"/>
              </w:rPr>
              <w:t>Myszkorowski</w:t>
            </w:r>
            <w:proofErr w:type="spellEnd"/>
          </w:p>
          <w:p w14:paraId="4700F386" w14:textId="21C447C8" w:rsidR="00795553" w:rsidRPr="00853BCF" w:rsidRDefault="00795553" w:rsidP="00684E20">
            <w:pPr>
              <w:rPr>
                <w:rFonts w:ascii="CMU Serif" w:hAnsi="CMU Serif"/>
              </w:rPr>
            </w:pPr>
          </w:p>
        </w:tc>
        <w:tc>
          <w:tcPr>
            <w:tcW w:w="3680" w:type="dxa"/>
          </w:tcPr>
          <w:p w14:paraId="0A8B3F0A" w14:textId="4CACF71C" w:rsidR="00795553" w:rsidRPr="00853BCF" w:rsidRDefault="00684E20" w:rsidP="00436B71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="00795553"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="00795553" w:rsidRPr="00853BCF">
              <w:rPr>
                <w:rFonts w:ascii="CMU Serif" w:hAnsi="CMU Serif"/>
              </w:rPr>
              <w:t>:</w:t>
            </w:r>
            <w:r w:rsidR="00CD41B6">
              <w:rPr>
                <w:rFonts w:ascii="CMU Serif" w:hAnsi="CMU Serif"/>
              </w:rPr>
              <w:t>30</w:t>
            </w:r>
          </w:p>
        </w:tc>
      </w:tr>
      <w:tr w:rsidR="00795553" w:rsidRPr="00853BCF" w14:paraId="44F29916" w14:textId="77777777" w:rsidTr="00436B71">
        <w:tblPrEx>
          <w:tblLook w:val="0600" w:firstRow="0" w:lastRow="0" w:firstColumn="0" w:lastColumn="0" w:noHBand="1" w:noVBand="1"/>
        </w:tblPrEx>
        <w:tc>
          <w:tcPr>
            <w:tcW w:w="4531" w:type="dxa"/>
            <w:shd w:val="clear" w:color="auto" w:fill="auto"/>
          </w:tcPr>
          <w:p w14:paraId="7929457E" w14:textId="77777777" w:rsidR="00795553" w:rsidRPr="00623E76" w:rsidRDefault="00795553" w:rsidP="00436B71">
            <w:pPr>
              <w:jc w:val="right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4531" w:type="dxa"/>
            <w:gridSpan w:val="2"/>
            <w:shd w:val="clear" w:color="auto" w:fill="auto"/>
          </w:tcPr>
          <w:p w14:paraId="3F5BEF28" w14:textId="4C1FB150" w:rsidR="00795553" w:rsidRPr="00623E76" w:rsidRDefault="00795553" w:rsidP="00436B71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</w:t>
            </w:r>
            <w:r w:rsidR="00623E76" w:rsidRPr="00623E76">
              <w:rPr>
                <w:rFonts w:ascii="CMU Serif" w:hAnsi="CMU Serif"/>
                <w:b/>
                <w:bCs/>
              </w:rPr>
              <w:t xml:space="preserve"> IOAD gr 1</w:t>
            </w:r>
          </w:p>
        </w:tc>
      </w:tr>
    </w:tbl>
    <w:p w14:paraId="7F56CED5" w14:textId="2E6FB244" w:rsidR="00CD41B6" w:rsidRPr="00CD41B6" w:rsidRDefault="00623E76" w:rsidP="00623E76">
      <w:pPr>
        <w:pStyle w:val="Tytu"/>
        <w:jc w:val="center"/>
        <w:rPr>
          <w:rFonts w:ascii="CMU Serif" w:hAnsi="CMU Serif"/>
          <w:sz w:val="52"/>
        </w:rPr>
      </w:pPr>
      <w:r>
        <w:rPr>
          <w:rFonts w:ascii="CMU Serif" w:hAnsi="CMU Serif"/>
        </w:rPr>
        <w:t>Instrukcja</w:t>
      </w:r>
      <w:r w:rsidR="00795553" w:rsidRPr="00853BCF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 1</w:t>
      </w:r>
    </w:p>
    <w:p w14:paraId="3F8923B2" w14:textId="77777777" w:rsidR="00623E76" w:rsidRPr="00623E76" w:rsidRDefault="00623E76" w:rsidP="00623E76">
      <w:pPr>
        <w:shd w:val="clear" w:color="auto" w:fill="FFFFFF"/>
        <w:spacing w:after="150" w:line="240" w:lineRule="auto"/>
        <w:ind w:left="360"/>
        <w:rPr>
          <w:rFonts w:ascii="Verdana" w:eastAsia="Times New Roman" w:hAnsi="Verdana" w:cs="Arial"/>
          <w:color w:val="333333"/>
          <w:sz w:val="24"/>
          <w:szCs w:val="24"/>
          <w:lang w:eastAsia="pl-PL"/>
        </w:rPr>
      </w:pPr>
    </w:p>
    <w:p w14:paraId="124A02AA" w14:textId="352AE6AF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1.</w:t>
      </w:r>
      <w:r w:rsidRPr="00623E76">
        <w:rPr>
          <w:rFonts w:ascii="CMU Serif" w:hAnsi="CMU Serif" w:cs="CMU Bright"/>
          <w:lang w:eastAsia="pl-PL"/>
        </w:rPr>
        <w:t>Wyświetl zawartość każdej z tabel schematu.</w:t>
      </w:r>
    </w:p>
    <w:p w14:paraId="32930949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kraje</w:t>
      </w:r>
    </w:p>
    <w:p w14:paraId="4DD8167A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skocznie</w:t>
      </w:r>
    </w:p>
    <w:p w14:paraId="75E321CE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trenerzy</w:t>
      </w:r>
    </w:p>
    <w:p w14:paraId="2594D3B9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zawodnicy</w:t>
      </w:r>
    </w:p>
    <w:p w14:paraId="598B2BA9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zawody</w:t>
      </w:r>
    </w:p>
    <w:p w14:paraId="49E088E9" w14:textId="2E37FFA6" w:rsidR="00623E76" w:rsidRPr="00623E76" w:rsidRDefault="00623E76" w:rsidP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3448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</w:p>
    <w:p w14:paraId="3460E5F4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</w:p>
    <w:p w14:paraId="3C54EF8D" w14:textId="35575414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2. Sprawdź, czy dla każdego wpisanego kraju istnieje przynajmniej jeden zawodnik.</w:t>
      </w:r>
    </w:p>
    <w:p w14:paraId="3F0ACE65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5837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kraj</w:t>
      </w:r>
    </w:p>
    <w:p w14:paraId="1C9CBC47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5837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kraje</w:t>
      </w:r>
    </w:p>
    <w:p w14:paraId="43EFC37D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5837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zawodnicy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02B6820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5837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176CC1E" w14:textId="7C468C08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58150D8" w14:textId="39770B23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3. Podaj liczbę zawodników z każdego kraju wraz z jego nazwą. </w:t>
      </w:r>
    </w:p>
    <w:p w14:paraId="28CE642D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8605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kraj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"liczba"</w:t>
      </w:r>
    </w:p>
    <w:p w14:paraId="10E5E84B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8605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kraje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zawodnicy</w:t>
      </w:r>
    </w:p>
    <w:p w14:paraId="5F0D45D5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8605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kraje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</w:p>
    <w:p w14:paraId="1B3CEC40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8605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BY kraj</w:t>
      </w:r>
    </w:p>
    <w:p w14:paraId="2D076648" w14:textId="2D9A487F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FEB9CA5" w14:textId="3365B2B3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4. Sprawdź, czy istnieją zawodnicy, którzy nie brali udziału w żadnych zawodach.</w:t>
      </w:r>
    </w:p>
    <w:p w14:paraId="055F3CC6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46821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nazwisko</w:t>
      </w:r>
    </w:p>
    <w:p w14:paraId="31AB3226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46821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</w:p>
    <w:p w14:paraId="0FAFBAD1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46821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CE51A2A" w14:textId="6B53B57D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</w:p>
    <w:p w14:paraId="5C29AE40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5. Dla każdego zawodnika podaj jego nazwisko oraz liczbę zawodów, w których brał udział</w:t>
      </w:r>
    </w:p>
    <w:p w14:paraId="7C3CD83B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728777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"ile"</w:t>
      </w:r>
    </w:p>
    <w:p w14:paraId="45405182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728777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</w:p>
    <w:p w14:paraId="4F83CEA7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728777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</w:p>
    <w:p w14:paraId="0E9BC220" w14:textId="77777777" w:rsidR="00623E76" w:rsidRDefault="00623E7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728777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BY nazwisko</w:t>
      </w:r>
    </w:p>
    <w:p w14:paraId="460EA3CB" w14:textId="5378015F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</w:p>
    <w:p w14:paraId="3AAE74B8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6. Dla każdego zawodnika podaj nazwę skoczni, na której skakał.</w:t>
      </w:r>
    </w:p>
    <w:p w14:paraId="0F66BF2B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4234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nazwa</w:t>
      </w:r>
    </w:p>
    <w:p w14:paraId="73C082C6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4234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skocznie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zawody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</w:p>
    <w:p w14:paraId="3B65E1F0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4234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</w:p>
    <w:p w14:paraId="4E997F5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4234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</w:p>
    <w:p w14:paraId="78C3EC70" w14:textId="39D24A45" w:rsidR="00F64A06" w:rsidRPr="00F64A06" w:rsidRDefault="00F64A06" w:rsidP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4234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skocznie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6A124" w14:textId="77777777" w:rsidR="00F64A06" w:rsidRDefault="00F64A06" w:rsidP="00F64A06">
      <w:pPr>
        <w:pStyle w:val="Bezodstpw"/>
        <w:rPr>
          <w:rFonts w:ascii="CMU Serif" w:hAnsi="CMU Serif" w:cs="CMU Bright"/>
          <w:lang w:eastAsia="pl-PL"/>
        </w:rPr>
      </w:pPr>
    </w:p>
    <w:p w14:paraId="61D7AE20" w14:textId="433F91AA" w:rsidR="00623E76" w:rsidRDefault="00623E76" w:rsidP="00F64A0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7. Ile lat ma każdy z zawodników? Wynik uporządkuj malejąco względem wieku.</w:t>
      </w:r>
    </w:p>
    <w:p w14:paraId="7BC6B2FF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9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GETDATE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"wiek"</w:t>
      </w:r>
    </w:p>
    <w:p w14:paraId="10CDDF0B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9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</w:p>
    <w:p w14:paraId="44F26CF5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9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BY wiek DESC</w:t>
      </w:r>
    </w:p>
    <w:p w14:paraId="16F239C3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</w:p>
    <w:p w14:paraId="72B00969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8. Ile lat miał każdy z zawodników, gdy uczestniczył w swoich pierwszych zawodach? </w:t>
      </w:r>
    </w:p>
    <w:p w14:paraId="0C499B5A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04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"wiek"</w:t>
      </w:r>
    </w:p>
    <w:p w14:paraId="7ED9821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04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zawody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</w:p>
    <w:p w14:paraId="7960A79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04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</w:p>
    <w:p w14:paraId="0C0B043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04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</w:p>
    <w:p w14:paraId="1DAE2F51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04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BY nazwisko</w:t>
      </w:r>
    </w:p>
    <w:p w14:paraId="666602B2" w14:textId="5BCBE29D" w:rsidR="00623E76" w:rsidRPr="00623E76" w:rsidRDefault="00623E7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</w:p>
    <w:p w14:paraId="728242C0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lastRenderedPageBreak/>
        <w:t>9. Dla każdej skoczni podaj odległość między punktem bezpieczeństwa (</w:t>
      </w:r>
      <w:proofErr w:type="spellStart"/>
      <w:r w:rsidRPr="00623E76">
        <w:rPr>
          <w:rFonts w:ascii="CMU Serif" w:hAnsi="CMU Serif" w:cs="CMU Bright"/>
          <w:lang w:eastAsia="pl-PL"/>
        </w:rPr>
        <w:t>sedz</w:t>
      </w:r>
      <w:proofErr w:type="spellEnd"/>
      <w:r w:rsidRPr="00623E76">
        <w:rPr>
          <w:rFonts w:ascii="CMU Serif" w:hAnsi="CMU Serif" w:cs="CMU Bright"/>
          <w:lang w:eastAsia="pl-PL"/>
        </w:rPr>
        <w:t>) a punktem konstrukcyjnym (k)</w:t>
      </w:r>
    </w:p>
    <w:p w14:paraId="10AD135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6636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odl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</w:p>
    <w:p w14:paraId="5ACBAD12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6636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skocznie order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</w:p>
    <w:p w14:paraId="0A47A2A9" w14:textId="52BB7BC8" w:rsidR="00623E7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937D7E0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10. Podaj nazwę skoczni, na której odbywały się zawody, która ma najdłuższy punkt konstrukcyjny.</w:t>
      </w:r>
    </w:p>
    <w:p w14:paraId="38480291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7240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nazwa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</w:t>
      </w:r>
    </w:p>
    <w:p w14:paraId="3D97507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7240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skocznie</w:t>
      </w:r>
    </w:p>
    <w:p w14:paraId="70F6AC43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7240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BY k DESC</w:t>
      </w:r>
    </w:p>
    <w:p w14:paraId="6E61AC33" w14:textId="423B67AC" w:rsidR="00623E7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4181C3C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11. Podaj, w jakich krajach odbywały się zawody.</w:t>
      </w:r>
    </w:p>
    <w:p w14:paraId="368E8119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73373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kraj</w:t>
      </w:r>
    </w:p>
    <w:p w14:paraId="13FB63B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73373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kraje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zawody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skocznie</w:t>
      </w:r>
    </w:p>
    <w:p w14:paraId="2E2D2FD5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73373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kraje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skocznie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</w:p>
    <w:p w14:paraId="1690DBBE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73373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skocznie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id_skoczni</w:t>
      </w:r>
      <w:proofErr w:type="spellEnd"/>
    </w:p>
    <w:p w14:paraId="1BFFFF71" w14:textId="4E4AC7F0" w:rsidR="00623E7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6F75D21" w14:textId="77777777" w:rsidR="00623E76" w:rsidRPr="00623E76" w:rsidRDefault="00623E7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623E76">
        <w:rPr>
          <w:rFonts w:ascii="CMU Serif" w:hAnsi="CMU Serif" w:cs="CMU Bright"/>
          <w:lang w:eastAsia="pl-PL"/>
        </w:rPr>
        <w:t>12. Podaj, ile razy każdy z zawodników skakał na skoczni we własnym kraju.</w:t>
      </w:r>
    </w:p>
    <w:p w14:paraId="52DE55FF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kraj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"ile"</w:t>
      </w:r>
    </w:p>
    <w:p w14:paraId="369602D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zawodnicy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zawody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skocznie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kraje</w:t>
      </w:r>
    </w:p>
    <w:p w14:paraId="33F888FD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id_skoczka</w:t>
      </w:r>
      <w:proofErr w:type="spellEnd"/>
    </w:p>
    <w:p w14:paraId="60AC2E4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uczestnictwa_w_zawodach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id_zawodow</w:t>
      </w:r>
      <w:proofErr w:type="spellEnd"/>
    </w:p>
    <w:p w14:paraId="4878F206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id_skoczni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skocznie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id_s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koczni</w:t>
      </w:r>
      <w:proofErr w:type="spellEnd"/>
    </w:p>
    <w:p w14:paraId="62E9B6E8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skocznie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kraje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</w:p>
    <w:p w14:paraId="3B1ABD3F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34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kraje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</w:p>
    <w:p w14:paraId="74E73AFA" w14:textId="0BDAE0FF" w:rsidR="00F64A06" w:rsidRPr="00F64A0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ABC94FB" w14:textId="65CE80EE" w:rsidR="00623E7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 w:rsidRPr="00F64A06">
        <w:rPr>
          <w:rFonts w:ascii="CMU Serif" w:hAnsi="CMU Serif" w:cs="CMU Bright"/>
          <w:sz w:val="19"/>
          <w:szCs w:val="19"/>
          <w:lang w:eastAsia="pl-PL"/>
        </w:rPr>
        <w:t>GROUP BY nazwisko, kraj</w:t>
      </w:r>
    </w:p>
    <w:p w14:paraId="4FAC1A6E" w14:textId="3E350AE5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 xml:space="preserve">13. Wprowadź nowego trenera z USA (imię: </w:t>
      </w:r>
      <w:proofErr w:type="spellStart"/>
      <w:r w:rsidRPr="00623E76">
        <w:rPr>
          <w:rFonts w:ascii="CMU Serif" w:hAnsi="CMU Serif" w:cs="CMU Bright"/>
          <w:lang w:eastAsia="pl-PL"/>
        </w:rPr>
        <w:t>Corby</w:t>
      </w:r>
      <w:proofErr w:type="spellEnd"/>
      <w:r w:rsidRPr="00623E76">
        <w:rPr>
          <w:rFonts w:ascii="CMU Serif" w:hAnsi="CMU Serif" w:cs="CMU Bright"/>
          <w:lang w:eastAsia="pl-PL"/>
        </w:rPr>
        <w:t xml:space="preserve"> nazwisko: Fisher ur.: 20.07.1975).</w:t>
      </w:r>
    </w:p>
    <w:p w14:paraId="2A2FB795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6959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trenerzy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Corby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'Fisher'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'1975-07-20'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3EFC444" w14:textId="03A2968A" w:rsidR="00F64A06" w:rsidRPr="00623E76" w:rsidRDefault="00F64A0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87EBF1C" w14:textId="40167C0F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14. Dodaj kolumnę trener do tabeli zawodnicy.</w:t>
      </w:r>
    </w:p>
    <w:p w14:paraId="410285A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2466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ALTER TABLE zawodnicy</w:t>
      </w:r>
    </w:p>
    <w:p w14:paraId="18CEED21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2466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trener INT</w:t>
      </w:r>
    </w:p>
    <w:p w14:paraId="39A21182" w14:textId="556BD611" w:rsidR="00F64A0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1766425" w14:textId="75038390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15. Do kolumny trener w tabeli zawodnicy wprowadź numery trenerów, uwzględniając w każdym przypadku kraj.</w:t>
      </w:r>
    </w:p>
    <w:p w14:paraId="5D2C45F2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9896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UPDATE zawodnicy SET trener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id_kraju</w:t>
      </w:r>
      <w:proofErr w:type="spellEnd"/>
    </w:p>
    <w:p w14:paraId="22DB28AB" w14:textId="06844802" w:rsidR="00F64A06" w:rsidRPr="00623E76" w:rsidRDefault="00F64A06" w:rsidP="00623E7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ECCA84" w14:textId="4070A24B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16. Utwórz powiązanie między trenerami a zawodnikami.</w:t>
      </w:r>
    </w:p>
    <w:p w14:paraId="57FDC4D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601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ALTER TABLE zawodnicy</w:t>
      </w:r>
    </w:p>
    <w:p w14:paraId="3D754293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601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FKZawodnicyTrenerzy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FOREIGN KEY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trener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REFERENCES </w:t>
      </w:r>
      <w:r>
        <w:rPr>
          <w:rFonts w:ascii="Courier New" w:hAnsi="Courier New" w:cs="Courier New"/>
          <w:color w:val="660066"/>
          <w:sz w:val="20"/>
          <w:szCs w:val="20"/>
        </w:rPr>
        <w:t>Trenerzy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id_trenera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631721" w14:textId="5687CC68" w:rsidR="00F64A06" w:rsidRPr="00623E76" w:rsidRDefault="00F64A06" w:rsidP="00F64A06">
      <w:pPr>
        <w:pStyle w:val="Bezodstpw"/>
        <w:rPr>
          <w:rFonts w:ascii="CMU Serif" w:hAnsi="CMU Serif" w:cs="CMU Bright"/>
          <w:sz w:val="19"/>
          <w:szCs w:val="19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21F316" w14:textId="560EC095" w:rsidR="00623E76" w:rsidRDefault="00623E76" w:rsidP="00623E76">
      <w:pPr>
        <w:pStyle w:val="Bezodstpw"/>
        <w:rPr>
          <w:rFonts w:ascii="CMU Serif" w:hAnsi="CMU Serif" w:cs="CMU Bright"/>
          <w:lang w:eastAsia="pl-PL"/>
        </w:rPr>
      </w:pPr>
      <w:r w:rsidRPr="00623E76">
        <w:rPr>
          <w:rFonts w:ascii="CMU Serif" w:hAnsi="CMU Serif" w:cs="CMU Bright"/>
          <w:lang w:eastAsia="pl-PL"/>
        </w:rPr>
        <w:t>17. Dla tych trenerów, którzy nie mają wprowadzonej daty urodzenia, wprowadź datę o 5 starszą, niż data urodzenia jego najstarszego zawodnika.</w:t>
      </w:r>
    </w:p>
    <w:p w14:paraId="3DCE3A7C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 trenerzy</w:t>
      </w:r>
    </w:p>
    <w:p w14:paraId="2BA677F9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zawodnicy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trener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C554587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trenerzy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id_trenera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'1'</w:t>
      </w:r>
    </w:p>
    <w:p w14:paraId="5E591D1D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 trenerzy</w:t>
      </w:r>
    </w:p>
    <w:p w14:paraId="1BBECFE8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zawodnicy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trener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23AC01E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trenerzy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id_trenera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'2'</w:t>
      </w:r>
    </w:p>
    <w:p w14:paraId="22E8E14B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 trenerzy</w:t>
      </w:r>
    </w:p>
    <w:p w14:paraId="5B17BC09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zawodnicy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zawodnicy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trener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895822E" w14:textId="77777777" w:rsidR="00F64A06" w:rsidRDefault="00F64A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4679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data_ur_t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trenerzy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id_trenera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'6'</w:t>
      </w:r>
    </w:p>
    <w:sectPr w:rsidR="00F64A06" w:rsidSect="00F64A06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4579" w14:textId="77777777" w:rsidR="00756B8C" w:rsidRDefault="00756B8C" w:rsidP="00853BCF">
      <w:pPr>
        <w:spacing w:after="0" w:line="240" w:lineRule="auto"/>
      </w:pPr>
      <w:r>
        <w:separator/>
      </w:r>
    </w:p>
  </w:endnote>
  <w:endnote w:type="continuationSeparator" w:id="0">
    <w:p w14:paraId="537B1404" w14:textId="77777777" w:rsidR="00756B8C" w:rsidRDefault="00756B8C" w:rsidP="0085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Bright">
    <w:charset w:val="EE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0A683" w14:textId="77777777" w:rsidR="00756B8C" w:rsidRDefault="00756B8C" w:rsidP="00853BCF">
      <w:pPr>
        <w:spacing w:after="0" w:line="240" w:lineRule="auto"/>
      </w:pPr>
      <w:r>
        <w:separator/>
      </w:r>
    </w:p>
  </w:footnote>
  <w:footnote w:type="continuationSeparator" w:id="0">
    <w:p w14:paraId="79716014" w14:textId="77777777" w:rsidR="00756B8C" w:rsidRDefault="00756B8C" w:rsidP="0085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3BA"/>
    <w:multiLevelType w:val="hybridMultilevel"/>
    <w:tmpl w:val="A10A86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C544BA"/>
    <w:multiLevelType w:val="hybridMultilevel"/>
    <w:tmpl w:val="E35606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DCA"/>
    <w:multiLevelType w:val="hybridMultilevel"/>
    <w:tmpl w:val="4D620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51C0"/>
    <w:multiLevelType w:val="hybridMultilevel"/>
    <w:tmpl w:val="70282F3E"/>
    <w:lvl w:ilvl="0" w:tplc="DD84906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66335F"/>
    <w:multiLevelType w:val="hybridMultilevel"/>
    <w:tmpl w:val="1980B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9037C"/>
    <w:multiLevelType w:val="hybridMultilevel"/>
    <w:tmpl w:val="C32E60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34B30"/>
    <w:multiLevelType w:val="hybridMultilevel"/>
    <w:tmpl w:val="A7E45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13D3"/>
    <w:multiLevelType w:val="hybridMultilevel"/>
    <w:tmpl w:val="953ED2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D7422"/>
    <w:multiLevelType w:val="hybridMultilevel"/>
    <w:tmpl w:val="1860A3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1A"/>
    <w:rsid w:val="00075C1A"/>
    <w:rsid w:val="00173EBC"/>
    <w:rsid w:val="001D10CE"/>
    <w:rsid w:val="0024394A"/>
    <w:rsid w:val="00536EC2"/>
    <w:rsid w:val="00582C5D"/>
    <w:rsid w:val="00623E76"/>
    <w:rsid w:val="00684E20"/>
    <w:rsid w:val="00706FBD"/>
    <w:rsid w:val="00756B8C"/>
    <w:rsid w:val="00795553"/>
    <w:rsid w:val="00823CD2"/>
    <w:rsid w:val="00853BCF"/>
    <w:rsid w:val="00B24493"/>
    <w:rsid w:val="00B308B8"/>
    <w:rsid w:val="00C36564"/>
    <w:rsid w:val="00CD41B6"/>
    <w:rsid w:val="00D429FF"/>
    <w:rsid w:val="00DF74A1"/>
    <w:rsid w:val="00E10CD1"/>
    <w:rsid w:val="00F64A06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D662"/>
  <w15:chartTrackingRefBased/>
  <w15:docId w15:val="{F69B38E9-E3A8-46FF-B09A-664D4BFB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95553"/>
  </w:style>
  <w:style w:type="paragraph" w:styleId="Nagwek1">
    <w:name w:val="heading 1"/>
    <w:basedOn w:val="Normalny"/>
    <w:next w:val="Normalny"/>
    <w:link w:val="Nagwek1Znak"/>
    <w:uiPriority w:val="9"/>
    <w:qFormat/>
    <w:rsid w:val="0079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3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4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E10CD1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Courier New" w:hAnsi="Courier New" w:cs="Courier New"/>
      <w:sz w:val="18"/>
    </w:rPr>
  </w:style>
  <w:style w:type="character" w:customStyle="1" w:styleId="Styl1Znak">
    <w:name w:val="Styl1 Znak"/>
    <w:basedOn w:val="Domylnaczcionkaakapitu"/>
    <w:link w:val="Styl1"/>
    <w:rsid w:val="00E10CD1"/>
    <w:rPr>
      <w:rFonts w:ascii="Courier New" w:eastAsia="Courier New" w:hAnsi="Courier New" w:cs="Courier New"/>
      <w:sz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9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9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9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79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429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429F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53B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53B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53BCF"/>
    <w:rPr>
      <w:vertAlign w:val="superscript"/>
    </w:rPr>
  </w:style>
  <w:style w:type="character" w:customStyle="1" w:styleId="rem">
    <w:name w:val="rem"/>
    <w:basedOn w:val="Domylnaczcionkaakapitu"/>
    <w:rsid w:val="00C36564"/>
  </w:style>
  <w:style w:type="paragraph" w:styleId="NormalnyWeb">
    <w:name w:val="Normal (Web)"/>
    <w:basedOn w:val="Normalny"/>
    <w:uiPriority w:val="99"/>
    <w:unhideWhenUsed/>
    <w:rsid w:val="00C3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23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4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623E7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64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4A06"/>
  </w:style>
  <w:style w:type="paragraph" w:styleId="Stopka">
    <w:name w:val="footer"/>
    <w:basedOn w:val="Normalny"/>
    <w:link w:val="StopkaZnak"/>
    <w:uiPriority w:val="99"/>
    <w:unhideWhenUsed/>
    <w:rsid w:val="00F64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080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508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1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4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7978EA-6BD2-4EDB-9D96-DC72658B775D}">
  <we:reference id="wa104382008" version="1.0.0.0" store="en-US" storeType="OMEX"/>
  <we:alternateReferences>
    <we:reference id="wa104382008" version="1.0.0.0" store="en-US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83C5-192B-4DB1-9E36-7D5C2E97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Instrukcja_1_BJ_216783</Template>
  <TotalTime>1</TotalTime>
  <Pages>2</Pages>
  <Words>606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2</cp:revision>
  <dcterms:created xsi:type="dcterms:W3CDTF">2019-10-21T16:36:00Z</dcterms:created>
  <dcterms:modified xsi:type="dcterms:W3CDTF">2019-10-21T16:36:00Z</dcterms:modified>
</cp:coreProperties>
</file>